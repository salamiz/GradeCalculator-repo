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FE28" w14:textId="77777777" w:rsidR="00CA3A06" w:rsidRDefault="007A2185" w:rsidP="00CA3A06">
      <w:pPr>
        <w:pStyle w:val="Title"/>
        <w:tabs>
          <w:tab w:val="left" w:pos="6850"/>
        </w:tabs>
        <w:jc w:val="left"/>
      </w:pPr>
      <w:r>
        <w:t xml:space="preserve">NAME: </w:t>
      </w:r>
      <w:r w:rsidR="00731DA1">
        <w:t>Zulkifli</w:t>
      </w:r>
      <w:r>
        <w:t xml:space="preserve"> T</w:t>
      </w:r>
      <w:r w:rsidR="00731DA1">
        <w:t>emitope</w:t>
      </w:r>
      <w:r>
        <w:t xml:space="preserve"> S</w:t>
      </w:r>
      <w:r w:rsidR="00731DA1">
        <w:t>alami</w:t>
      </w:r>
      <w:r w:rsidR="00A7785C">
        <w:tab/>
      </w:r>
    </w:p>
    <w:p w14:paraId="62A59D07" w14:textId="4E4A198C" w:rsidR="007A2185" w:rsidRDefault="007A2185" w:rsidP="00CA3A06">
      <w:pPr>
        <w:pStyle w:val="Title"/>
        <w:tabs>
          <w:tab w:val="left" w:pos="6850"/>
        </w:tabs>
        <w:jc w:val="left"/>
      </w:pPr>
      <w:r>
        <w:t>DATE: 11/</w:t>
      </w:r>
      <w:r w:rsidR="003D5CA8">
        <w:t>10</w:t>
      </w:r>
      <w:r>
        <w:t>/2022</w:t>
      </w:r>
    </w:p>
    <w:p w14:paraId="2E139853" w14:textId="6AB43E07" w:rsidR="008773AB" w:rsidRDefault="007A2185" w:rsidP="00731DA1">
      <w:pPr>
        <w:pStyle w:val="Title"/>
        <w:jc w:val="left"/>
      </w:pPr>
      <w:r>
        <w:t xml:space="preserve">PROGRAM DESCRIPTION: A Program to Calculate the </w:t>
      </w:r>
      <w:r w:rsidR="00776F76">
        <w:t>grades of a user, using the course outline as a point of reference.</w:t>
      </w:r>
      <w:r w:rsidR="00574000">
        <w:t xml:space="preserve"> Inputs for the program </w:t>
      </w:r>
      <w:r w:rsidR="008773AB">
        <w:t>will</w:t>
      </w:r>
      <w:r w:rsidR="00574000">
        <w:t xml:space="preserve"> be the </w:t>
      </w:r>
      <w:r w:rsidR="008773AB">
        <w:t xml:space="preserve">marks for each assessment, ordered by type. The assessments include the Pre-Class Activities, In Class Exercises, and Assignments. Once the user finishes their entry, the output will be the user’s grade as a percentage and </w:t>
      </w:r>
      <w:r w:rsidR="00FB7465">
        <w:t>the user’s</w:t>
      </w:r>
      <w:r w:rsidR="008773AB">
        <w:t xml:space="preserve"> percentage for each type of assessment</w:t>
      </w:r>
      <w:r w:rsidR="00185082">
        <w:t>.</w:t>
      </w:r>
    </w:p>
    <w:p w14:paraId="38091FB5" w14:textId="529D0664" w:rsidR="00731DA1" w:rsidRPr="00D33D73" w:rsidRDefault="00731DA1" w:rsidP="00731DA1">
      <w:pPr>
        <w:pStyle w:val="Title"/>
        <w:jc w:val="left"/>
        <w:rPr>
          <w:rFonts w:cstheme="majorHAnsi"/>
        </w:rPr>
      </w:pPr>
      <w:r w:rsidRPr="00D33D73">
        <w:rPr>
          <w:rFonts w:eastAsia="Calibri" w:cstheme="majorHAnsi"/>
        </w:rPr>
        <w:t>PROGRAM NAME: Grade Calculator</w:t>
      </w:r>
    </w:p>
    <w:p w14:paraId="3ED03618" w14:textId="77777777" w:rsidR="008773AB" w:rsidRDefault="008773AB" w:rsidP="008773AB">
      <w:pPr>
        <w:pStyle w:val="Title"/>
      </w:pPr>
    </w:p>
    <w:p w14:paraId="359F2144" w14:textId="77777777" w:rsidR="008773AB" w:rsidRDefault="008773AB" w:rsidP="008773AB">
      <w:pPr>
        <w:pStyle w:val="Title"/>
      </w:pPr>
    </w:p>
    <w:p w14:paraId="12A90CE7" w14:textId="77777777" w:rsidR="008773AB" w:rsidRDefault="008773AB" w:rsidP="008773AB">
      <w:pPr>
        <w:pStyle w:val="Title"/>
      </w:pPr>
    </w:p>
    <w:p w14:paraId="6C755001" w14:textId="77777777" w:rsidR="008773AB" w:rsidRDefault="008773AB" w:rsidP="008773AB">
      <w:pPr>
        <w:pStyle w:val="Title"/>
      </w:pPr>
    </w:p>
    <w:p w14:paraId="5474848C" w14:textId="77777777" w:rsidR="008773AB" w:rsidRDefault="008773AB" w:rsidP="008773AB">
      <w:pPr>
        <w:pStyle w:val="Title"/>
      </w:pPr>
    </w:p>
    <w:p w14:paraId="4C1B953C" w14:textId="77777777" w:rsidR="008773AB" w:rsidRDefault="008773AB" w:rsidP="008773AB">
      <w:pPr>
        <w:pStyle w:val="Title"/>
      </w:pPr>
    </w:p>
    <w:p w14:paraId="7A1A51B6" w14:textId="77777777" w:rsidR="008773AB" w:rsidRDefault="008773AB" w:rsidP="008773AB">
      <w:pPr>
        <w:pStyle w:val="Title"/>
      </w:pPr>
    </w:p>
    <w:p w14:paraId="2CCEF6F9" w14:textId="77777777" w:rsidR="008773AB" w:rsidRDefault="008773AB" w:rsidP="008773AB">
      <w:pPr>
        <w:pStyle w:val="Title"/>
      </w:pPr>
    </w:p>
    <w:p w14:paraId="2A0584C9" w14:textId="3BFCDCD7" w:rsidR="00E81978" w:rsidRDefault="00E81978">
      <w:pPr>
        <w:pStyle w:val="TableFigure"/>
      </w:pPr>
    </w:p>
    <w:p w14:paraId="6EB106DC" w14:textId="77777777" w:rsidR="003B2AD2" w:rsidRDefault="003B2AD2">
      <w:pPr>
        <w:pStyle w:val="TableFigure"/>
      </w:pPr>
    </w:p>
    <w:p w14:paraId="76834D90" w14:textId="47EA0E17" w:rsidR="000B22FA" w:rsidRDefault="000B22FA" w:rsidP="000B22FA">
      <w:pPr>
        <w:pStyle w:val="TableFigure"/>
        <w:numPr>
          <w:ilvl w:val="0"/>
          <w:numId w:val="16"/>
        </w:numPr>
      </w:pPr>
      <w:r>
        <w:t>STEP 1:</w:t>
      </w:r>
    </w:p>
    <w:p w14:paraId="792B6CAE" w14:textId="20A7D104" w:rsidR="000B22FA" w:rsidRDefault="000B22FA" w:rsidP="000B22FA">
      <w:pPr>
        <w:pStyle w:val="TableFigure"/>
        <w:numPr>
          <w:ilvl w:val="1"/>
          <w:numId w:val="16"/>
        </w:numPr>
      </w:pPr>
      <w:r>
        <w:lastRenderedPageBreak/>
        <w:t>Output:</w:t>
      </w:r>
    </w:p>
    <w:p w14:paraId="16B67CDB" w14:textId="5FC54159" w:rsidR="00FB7465" w:rsidRDefault="000B22FA" w:rsidP="00FB7465">
      <w:pPr>
        <w:pStyle w:val="TableFigure"/>
        <w:ind w:left="2160"/>
      </w:pPr>
      <w:r>
        <w:t>The Output for the program would be a string variab</w:t>
      </w:r>
      <w:r w:rsidR="00F053D8">
        <w:t>le displaying the</w:t>
      </w:r>
    </w:p>
    <w:p w14:paraId="610A51AE" w14:textId="0028A0F4" w:rsidR="000B22FA" w:rsidRDefault="00FB7465" w:rsidP="003B2AD2">
      <w:pPr>
        <w:pStyle w:val="TableFigure"/>
        <w:ind w:left="1440"/>
      </w:pPr>
      <w:r>
        <w:t>user’s grade as a percentage and the user’s percentage for each type of</w:t>
      </w:r>
      <w:r w:rsidR="003B2AD2">
        <w:t xml:space="preserve"> </w:t>
      </w:r>
      <w:r>
        <w:t>assessment.</w:t>
      </w:r>
    </w:p>
    <w:p w14:paraId="31B36611" w14:textId="4A5F6135" w:rsidR="008F5D32" w:rsidRDefault="008F5D32" w:rsidP="008F5D32">
      <w:pPr>
        <w:pStyle w:val="TableFigure"/>
      </w:pPr>
    </w:p>
    <w:p w14:paraId="48211DF9" w14:textId="3987ACA1" w:rsidR="008F5D32" w:rsidRDefault="008F5D32" w:rsidP="008F5D32">
      <w:pPr>
        <w:pStyle w:val="TableFigure"/>
      </w:pPr>
    </w:p>
    <w:p w14:paraId="24F667CB" w14:textId="252913B1" w:rsidR="008F5D32" w:rsidRDefault="008F5D32" w:rsidP="008F5D32">
      <w:pPr>
        <w:pStyle w:val="TableFigure"/>
        <w:numPr>
          <w:ilvl w:val="0"/>
          <w:numId w:val="16"/>
        </w:numPr>
      </w:pPr>
      <w:r>
        <w:t>STEP 2:</w:t>
      </w:r>
    </w:p>
    <w:p w14:paraId="188C5D30" w14:textId="77777777" w:rsidR="00BE7B3B" w:rsidRDefault="008F5D32" w:rsidP="00BE7B3B">
      <w:pPr>
        <w:pStyle w:val="TableFigure"/>
        <w:numPr>
          <w:ilvl w:val="1"/>
          <w:numId w:val="16"/>
        </w:numPr>
      </w:pPr>
      <w:r>
        <w:t>Input:</w:t>
      </w:r>
    </w:p>
    <w:p w14:paraId="05EE9541" w14:textId="794CF628" w:rsidR="008F5D32" w:rsidRDefault="008F5D32" w:rsidP="00174C56">
      <w:pPr>
        <w:pStyle w:val="TableFigure"/>
        <w:ind w:left="2160"/>
      </w:pPr>
      <w:r>
        <w:t>The Input for the program would be</w:t>
      </w:r>
      <w:r w:rsidR="008D23BD">
        <w:t>:</w:t>
      </w:r>
    </w:p>
    <w:p w14:paraId="6574EC74" w14:textId="7EEBA484" w:rsidR="008D23BD" w:rsidRDefault="005310F9" w:rsidP="008D23BD">
      <w:pPr>
        <w:pStyle w:val="TableFigure"/>
        <w:numPr>
          <w:ilvl w:val="2"/>
          <w:numId w:val="16"/>
        </w:numPr>
      </w:pPr>
      <w:r>
        <w:t xml:space="preserve">Total marks in </w:t>
      </w:r>
      <w:bookmarkStart w:id="0" w:name="_Hlk118208579"/>
      <w:r w:rsidR="00C43BC1">
        <w:t xml:space="preserve">each </w:t>
      </w:r>
      <w:r>
        <w:t>Pre-Class Activities validated as a float input</w:t>
      </w:r>
      <w:bookmarkEnd w:id="0"/>
    </w:p>
    <w:p w14:paraId="3E1BDE0D" w14:textId="32719B04" w:rsidR="005310F9" w:rsidRDefault="005310F9" w:rsidP="008D23BD">
      <w:pPr>
        <w:pStyle w:val="TableFigure"/>
        <w:numPr>
          <w:ilvl w:val="2"/>
          <w:numId w:val="16"/>
        </w:numPr>
      </w:pPr>
      <w:r>
        <w:t>Total marks in In Class Exercises</w:t>
      </w:r>
      <w:r w:rsidR="00DA29DE">
        <w:t xml:space="preserve"> validated as a float input</w:t>
      </w:r>
    </w:p>
    <w:p w14:paraId="4B54BF12" w14:textId="6F9438DB" w:rsidR="007A4E8D" w:rsidRDefault="007A4E8D" w:rsidP="008D23BD">
      <w:pPr>
        <w:pStyle w:val="TableFigure"/>
        <w:numPr>
          <w:ilvl w:val="2"/>
          <w:numId w:val="16"/>
        </w:numPr>
      </w:pPr>
      <w:r>
        <w:t>Total marks in Assignments validated as a float variable</w:t>
      </w:r>
    </w:p>
    <w:p w14:paraId="24562963" w14:textId="187E9050" w:rsidR="00112E03" w:rsidRDefault="00112E03" w:rsidP="00112E03">
      <w:pPr>
        <w:pStyle w:val="TableFigure"/>
      </w:pPr>
    </w:p>
    <w:p w14:paraId="4A72FC44" w14:textId="3844A72D" w:rsidR="00112E03" w:rsidRDefault="00112E03" w:rsidP="00112E03">
      <w:pPr>
        <w:pStyle w:val="TableFigure"/>
      </w:pPr>
    </w:p>
    <w:p w14:paraId="3CCE4775" w14:textId="4A7B05B4" w:rsidR="00112E03" w:rsidRDefault="00BE7B3B" w:rsidP="00112E03">
      <w:pPr>
        <w:pStyle w:val="TableFigure"/>
        <w:numPr>
          <w:ilvl w:val="0"/>
          <w:numId w:val="16"/>
        </w:numPr>
      </w:pPr>
      <w:r>
        <w:t>STEP 3:</w:t>
      </w:r>
    </w:p>
    <w:p w14:paraId="27A3A7F7" w14:textId="2A6A11C4" w:rsidR="00174C56" w:rsidRDefault="00BE7B3B" w:rsidP="00CC747E">
      <w:pPr>
        <w:pStyle w:val="TableFigure"/>
        <w:numPr>
          <w:ilvl w:val="1"/>
          <w:numId w:val="16"/>
        </w:numPr>
      </w:pPr>
      <w:r>
        <w:t>Process</w:t>
      </w:r>
      <w:r w:rsidR="00174C56">
        <w:t>:</w:t>
      </w:r>
    </w:p>
    <w:p w14:paraId="5826A147" w14:textId="0FA07CCD" w:rsidR="007171C8" w:rsidRDefault="007171C8" w:rsidP="00CC747E">
      <w:pPr>
        <w:pStyle w:val="TableFigure"/>
        <w:numPr>
          <w:ilvl w:val="2"/>
          <w:numId w:val="16"/>
        </w:numPr>
      </w:pPr>
      <w:r>
        <w:t xml:space="preserve">A </w:t>
      </w:r>
      <w:r w:rsidR="004D298B">
        <w:t>function would be used to call for, accept and store input in a list.</w:t>
      </w:r>
    </w:p>
    <w:p w14:paraId="10A22AEE" w14:textId="14DEE9BA" w:rsidR="00BE7B3B" w:rsidRDefault="00CC747E" w:rsidP="00CC747E">
      <w:pPr>
        <w:pStyle w:val="TableFigure"/>
        <w:numPr>
          <w:ilvl w:val="2"/>
          <w:numId w:val="16"/>
        </w:numPr>
      </w:pPr>
      <w:r w:rsidRPr="00CC747E">
        <w:t>Pre-Class Activities</w:t>
      </w:r>
      <w:r>
        <w:t xml:space="preserve"> marks input will be</w:t>
      </w:r>
      <w:r w:rsidRPr="00CC747E">
        <w:t xml:space="preserve"> </w:t>
      </w:r>
      <w:r w:rsidR="007378FF">
        <w:t>accepted and stored</w:t>
      </w:r>
      <w:r w:rsidR="00093118">
        <w:t xml:space="preserve"> as a list</w:t>
      </w:r>
    </w:p>
    <w:p w14:paraId="4385D1DC" w14:textId="77777777" w:rsidR="00466AC4" w:rsidRDefault="00CC747E" w:rsidP="00466AC4">
      <w:pPr>
        <w:pStyle w:val="TableFigure"/>
        <w:numPr>
          <w:ilvl w:val="2"/>
          <w:numId w:val="16"/>
        </w:numPr>
      </w:pPr>
      <w:r>
        <w:t>In Class Exercises marks input will be</w:t>
      </w:r>
      <w:r w:rsidR="004D7813" w:rsidRPr="00CC747E">
        <w:t xml:space="preserve"> </w:t>
      </w:r>
      <w:r w:rsidR="00466AC4">
        <w:t>accepted and stored as a list</w:t>
      </w:r>
    </w:p>
    <w:p w14:paraId="6860038E" w14:textId="34FE1BC5" w:rsidR="00CC747E" w:rsidRDefault="00C276C8" w:rsidP="00466AC4">
      <w:pPr>
        <w:pStyle w:val="TableFigure"/>
        <w:numPr>
          <w:ilvl w:val="2"/>
          <w:numId w:val="16"/>
        </w:numPr>
      </w:pPr>
      <w:r>
        <w:t xml:space="preserve">Assignments marks </w:t>
      </w:r>
      <w:r w:rsidR="00CC747E">
        <w:t>input will be</w:t>
      </w:r>
      <w:r w:rsidR="00CC747E" w:rsidRPr="00CC747E">
        <w:t xml:space="preserve"> </w:t>
      </w:r>
      <w:r w:rsidR="00466AC4">
        <w:t>accepted and stored as a list</w:t>
      </w:r>
    </w:p>
    <w:p w14:paraId="3E15D3B9" w14:textId="58FB49A4" w:rsidR="00C36F87" w:rsidRDefault="00C36F87" w:rsidP="00C276C8">
      <w:pPr>
        <w:pStyle w:val="TableFigure"/>
        <w:numPr>
          <w:ilvl w:val="2"/>
          <w:numId w:val="16"/>
        </w:numPr>
      </w:pPr>
      <w:r>
        <w:t xml:space="preserve">The </w:t>
      </w:r>
      <w:r w:rsidR="00F55ACC">
        <w:t xml:space="preserve">sum of input is determined using a </w:t>
      </w:r>
      <w:r w:rsidR="00C465D2">
        <w:t>for loop</w:t>
      </w:r>
    </w:p>
    <w:p w14:paraId="3B450766" w14:textId="55168A08" w:rsidR="0064449C" w:rsidRDefault="0064449C" w:rsidP="00C276C8">
      <w:pPr>
        <w:pStyle w:val="TableFigure"/>
        <w:numPr>
          <w:ilvl w:val="2"/>
          <w:numId w:val="16"/>
        </w:numPr>
      </w:pPr>
      <w:r>
        <w:t>The user</w:t>
      </w:r>
      <w:r w:rsidR="00BA3358">
        <w:t xml:space="preserve"> grade</w:t>
      </w:r>
      <w:r>
        <w:t xml:space="preserve"> percentage in relation </w:t>
      </w:r>
      <w:r w:rsidR="00BA3358">
        <w:t>to a standard total grade is determined</w:t>
      </w:r>
    </w:p>
    <w:p w14:paraId="44564B09" w14:textId="056DDD2A" w:rsidR="00BA3358" w:rsidRDefault="00BA3358" w:rsidP="00C276C8">
      <w:pPr>
        <w:pStyle w:val="TableFigure"/>
        <w:numPr>
          <w:ilvl w:val="2"/>
          <w:numId w:val="16"/>
        </w:numPr>
      </w:pPr>
      <w:r>
        <w:lastRenderedPageBreak/>
        <w:t>The user</w:t>
      </w:r>
      <w:r w:rsidR="000668B6">
        <w:t xml:space="preserve"> grade</w:t>
      </w:r>
      <w:r>
        <w:t xml:space="preserve"> per</w:t>
      </w:r>
      <w:r w:rsidR="000668B6">
        <w:t>centage for each assessment in relation to a standard total grade for each assessment type is determined</w:t>
      </w:r>
    </w:p>
    <w:p w14:paraId="62CA5153" w14:textId="24776303" w:rsidR="00637A71" w:rsidRDefault="00637A71" w:rsidP="00C276C8">
      <w:pPr>
        <w:pStyle w:val="TableFigure"/>
        <w:numPr>
          <w:ilvl w:val="2"/>
          <w:numId w:val="16"/>
        </w:numPr>
      </w:pPr>
      <w:r>
        <w:t xml:space="preserve">Both </w:t>
      </w:r>
      <w:r w:rsidR="007A4F23">
        <w:t>total grade percentage and each assessment type grade percentage</w:t>
      </w:r>
      <w:r w:rsidR="001B084C">
        <w:t xml:space="preserve"> is displayed as a string.</w:t>
      </w:r>
    </w:p>
    <w:p w14:paraId="1A210D67" w14:textId="63189D16" w:rsidR="006C4C80" w:rsidRDefault="001B084C" w:rsidP="006C4C80">
      <w:pPr>
        <w:pStyle w:val="TableFigure"/>
        <w:numPr>
          <w:ilvl w:val="2"/>
          <w:numId w:val="16"/>
        </w:numPr>
      </w:pPr>
      <w:r>
        <w:t xml:space="preserve">User is prompted to end </w:t>
      </w:r>
      <w:r w:rsidR="006C4C80">
        <w:t>program</w:t>
      </w:r>
    </w:p>
    <w:p w14:paraId="424F489B" w14:textId="76A1468F" w:rsidR="006C4C80" w:rsidRDefault="006C4C80" w:rsidP="006C4C80">
      <w:pPr>
        <w:pStyle w:val="TableFigure"/>
      </w:pPr>
    </w:p>
    <w:p w14:paraId="241CDD81" w14:textId="026A5397" w:rsidR="006C4C80" w:rsidRDefault="006C4C80" w:rsidP="006C4C80">
      <w:pPr>
        <w:pStyle w:val="TableFigure"/>
      </w:pPr>
    </w:p>
    <w:p w14:paraId="73734762" w14:textId="41715CA0" w:rsidR="006C4C80" w:rsidRDefault="006C4C80" w:rsidP="006C4C80">
      <w:pPr>
        <w:pStyle w:val="TableFigure"/>
      </w:pPr>
    </w:p>
    <w:p w14:paraId="28F519D7" w14:textId="267BF8FA" w:rsidR="006C4C80" w:rsidRDefault="006C4C80" w:rsidP="006C4C80">
      <w:pPr>
        <w:pStyle w:val="TableFigure"/>
        <w:numPr>
          <w:ilvl w:val="0"/>
          <w:numId w:val="17"/>
        </w:numPr>
      </w:pPr>
      <w:r>
        <w:t xml:space="preserve">STEP 4: </w:t>
      </w:r>
    </w:p>
    <w:p w14:paraId="7D0B54CD" w14:textId="40E72579" w:rsidR="006C4C80" w:rsidRDefault="006C4C80" w:rsidP="006C4C80">
      <w:pPr>
        <w:pStyle w:val="TableFigure"/>
        <w:numPr>
          <w:ilvl w:val="1"/>
          <w:numId w:val="17"/>
        </w:numPr>
      </w:pPr>
      <w:r>
        <w:t>Pseudocode:</w:t>
      </w:r>
    </w:p>
    <w:p w14:paraId="7BA2B193" w14:textId="0F404E6F" w:rsidR="00DF04C2" w:rsidRDefault="00DF04C2" w:rsidP="00F425DC">
      <w:pPr>
        <w:pStyle w:val="TableFigure"/>
        <w:numPr>
          <w:ilvl w:val="4"/>
          <w:numId w:val="18"/>
        </w:numPr>
      </w:pPr>
      <w:r>
        <w:t>Declarations:</w:t>
      </w:r>
    </w:p>
    <w:p w14:paraId="3CCB25D2" w14:textId="3B26E494" w:rsidR="00DF04C2" w:rsidRDefault="000B60C4" w:rsidP="00F425DC">
      <w:pPr>
        <w:pStyle w:val="TableFigure"/>
        <w:ind w:left="1800"/>
      </w:pPr>
      <w:proofErr w:type="spellStart"/>
      <w:r>
        <w:t>pre_class_grade</w:t>
      </w:r>
      <w:proofErr w:type="spellEnd"/>
      <w:r>
        <w:t xml:space="preserve"> as a </w:t>
      </w:r>
      <w:r w:rsidR="00745A71">
        <w:t>list</w:t>
      </w:r>
    </w:p>
    <w:p w14:paraId="41CD1F4D" w14:textId="1BF77822" w:rsidR="000B60C4" w:rsidRDefault="000B60C4" w:rsidP="00F425DC">
      <w:pPr>
        <w:pStyle w:val="TableFigure"/>
        <w:ind w:left="1800"/>
      </w:pPr>
      <w:proofErr w:type="spellStart"/>
      <w:r>
        <w:t>in_class_grade</w:t>
      </w:r>
      <w:proofErr w:type="spellEnd"/>
      <w:r>
        <w:t xml:space="preserve"> as a </w:t>
      </w:r>
      <w:r w:rsidR="00745A71">
        <w:t>list</w:t>
      </w:r>
    </w:p>
    <w:p w14:paraId="6252FAA9" w14:textId="64D9C983" w:rsidR="000B60C4" w:rsidRDefault="00912F5A" w:rsidP="00F425DC">
      <w:pPr>
        <w:pStyle w:val="TableFigure"/>
        <w:ind w:left="1800"/>
      </w:pPr>
      <w:proofErr w:type="spellStart"/>
      <w:r>
        <w:t>assignments_grade</w:t>
      </w:r>
      <w:proofErr w:type="spellEnd"/>
      <w:r>
        <w:t xml:space="preserve"> as a </w:t>
      </w:r>
      <w:r w:rsidR="00745A71">
        <w:t>list</w:t>
      </w:r>
    </w:p>
    <w:p w14:paraId="7EDB05CE" w14:textId="7C6968A7" w:rsidR="00912F5A" w:rsidRDefault="00170E02" w:rsidP="00F425DC">
      <w:pPr>
        <w:pStyle w:val="TableFigure"/>
        <w:ind w:left="1800"/>
      </w:pPr>
      <w:r>
        <w:t>PERCENT_</w:t>
      </w:r>
      <w:r w:rsidR="00240EE2">
        <w:t xml:space="preserve">CONVERSION </w:t>
      </w:r>
      <w:r w:rsidR="00F425DC">
        <w:t>as a constant</w:t>
      </w:r>
    </w:p>
    <w:p w14:paraId="0566DFC9" w14:textId="77D94F03" w:rsidR="00240EE2" w:rsidRDefault="00240EE2" w:rsidP="00F425DC">
      <w:pPr>
        <w:pStyle w:val="TableFigure"/>
        <w:ind w:left="1800"/>
      </w:pPr>
      <w:r>
        <w:t>MIN</w:t>
      </w:r>
      <w:r w:rsidR="00C27D3F">
        <w:t>IMUM</w:t>
      </w:r>
      <w:r w:rsidR="001579D5">
        <w:t xml:space="preserve"> </w:t>
      </w:r>
      <w:r w:rsidR="00C27D3F">
        <w:t>_GRADE</w:t>
      </w:r>
      <w:r w:rsidR="00F425DC">
        <w:t xml:space="preserve"> as a constant</w:t>
      </w:r>
    </w:p>
    <w:p w14:paraId="1B20CC52" w14:textId="728CBFAC" w:rsidR="00C27D3F" w:rsidRDefault="00C27D3F" w:rsidP="00F425DC">
      <w:pPr>
        <w:pStyle w:val="TableFigure"/>
        <w:ind w:left="1800"/>
      </w:pPr>
      <w:r>
        <w:t>MAXIMUM_PRE_CLASS_GRADE</w:t>
      </w:r>
      <w:r w:rsidR="00F425DC">
        <w:t xml:space="preserve"> as a constant</w:t>
      </w:r>
    </w:p>
    <w:p w14:paraId="1CA20F3D" w14:textId="61963281" w:rsidR="00B705ED" w:rsidRDefault="00B705ED" w:rsidP="00F425DC">
      <w:pPr>
        <w:pStyle w:val="TableFigure"/>
        <w:ind w:left="1800"/>
      </w:pPr>
      <w:r>
        <w:t>TOTAL_PRE_CLASS_GRADE as a constant</w:t>
      </w:r>
    </w:p>
    <w:p w14:paraId="40CC2474" w14:textId="551D3EB5" w:rsidR="00F425DC" w:rsidRDefault="00C27D3F" w:rsidP="00F425DC">
      <w:pPr>
        <w:pStyle w:val="TableFigure"/>
        <w:ind w:left="1800"/>
      </w:pPr>
      <w:r>
        <w:t>MAXIMUM_IN_CLASS_GRADE</w:t>
      </w:r>
      <w:r w:rsidR="00F425DC">
        <w:t xml:space="preserve"> as a constant</w:t>
      </w:r>
    </w:p>
    <w:p w14:paraId="5DFB8FED" w14:textId="107E097D" w:rsidR="001658FA" w:rsidRDefault="001658FA" w:rsidP="001658FA">
      <w:pPr>
        <w:pStyle w:val="TableFigure"/>
        <w:ind w:left="1800"/>
      </w:pPr>
      <w:r>
        <w:t>TOTAL_</w:t>
      </w:r>
      <w:r w:rsidRPr="001658FA">
        <w:t xml:space="preserve"> </w:t>
      </w:r>
      <w:r>
        <w:t>IN_CLASS_GRADE as a constant</w:t>
      </w:r>
    </w:p>
    <w:p w14:paraId="54290D16" w14:textId="66BEE534" w:rsidR="00C27D3F" w:rsidRDefault="00C27D3F" w:rsidP="00F425DC">
      <w:pPr>
        <w:pStyle w:val="TableFigure"/>
        <w:ind w:left="1800"/>
      </w:pPr>
      <w:r>
        <w:t>MAXIMUM_ASSIGNME</w:t>
      </w:r>
      <w:r w:rsidR="002E16A3">
        <w:t>NT_GRADE</w:t>
      </w:r>
      <w:r w:rsidR="00F425DC">
        <w:t xml:space="preserve"> as a constant</w:t>
      </w:r>
    </w:p>
    <w:p w14:paraId="446BF14E" w14:textId="628EB3AD" w:rsidR="001A4E16" w:rsidRDefault="001A4E16" w:rsidP="001A4E16">
      <w:pPr>
        <w:pStyle w:val="TableFigure"/>
        <w:ind w:left="1800"/>
      </w:pPr>
      <w:r>
        <w:t>TOTAL_</w:t>
      </w:r>
      <w:r w:rsidRPr="001658FA">
        <w:t xml:space="preserve"> </w:t>
      </w:r>
      <w:r>
        <w:t>ASSIGNMENT_GRADE as a constant</w:t>
      </w:r>
    </w:p>
    <w:p w14:paraId="037F22DB" w14:textId="77777777" w:rsidR="00211C61" w:rsidRDefault="00211C61" w:rsidP="00211C61">
      <w:pPr>
        <w:pStyle w:val="TableFigure"/>
        <w:ind w:left="1800"/>
      </w:pPr>
      <w:r>
        <w:t>NUMBER_OF_ASSESMENT_TYPE as constant</w:t>
      </w:r>
    </w:p>
    <w:p w14:paraId="178FD22F" w14:textId="77777777" w:rsidR="00211C61" w:rsidRDefault="00211C61" w:rsidP="001A4E16">
      <w:pPr>
        <w:pStyle w:val="TableFigure"/>
        <w:ind w:left="1800"/>
      </w:pPr>
    </w:p>
    <w:p w14:paraId="6C28BC5D" w14:textId="46EA700E" w:rsidR="00F425DC" w:rsidRDefault="00AE276F" w:rsidP="00552E3E">
      <w:pPr>
        <w:pStyle w:val="TableFigure"/>
      </w:pPr>
      <w:r>
        <w:tab/>
      </w:r>
      <w:r>
        <w:tab/>
      </w:r>
    </w:p>
    <w:p w14:paraId="0715CAF3" w14:textId="59E82E96" w:rsidR="00711053" w:rsidRDefault="00AE276F" w:rsidP="00AF77C5">
      <w:pPr>
        <w:pStyle w:val="TableFigure"/>
        <w:numPr>
          <w:ilvl w:val="4"/>
          <w:numId w:val="18"/>
        </w:numPr>
      </w:pPr>
      <w:r>
        <w:t>Display a “Welcome to a Grade Calculation Program”</w:t>
      </w:r>
    </w:p>
    <w:p w14:paraId="370C131F" w14:textId="514911B8" w:rsidR="00F425DC" w:rsidRDefault="00F425DC" w:rsidP="00F425DC">
      <w:pPr>
        <w:pStyle w:val="TableFigure"/>
        <w:numPr>
          <w:ilvl w:val="4"/>
          <w:numId w:val="18"/>
        </w:numPr>
      </w:pPr>
      <w:r>
        <w:t>Input:</w:t>
      </w:r>
    </w:p>
    <w:p w14:paraId="08CD73DF" w14:textId="77777777" w:rsidR="00083FC6" w:rsidRDefault="00083FC6" w:rsidP="00083FC6">
      <w:pPr>
        <w:pStyle w:val="TableFigure"/>
        <w:numPr>
          <w:ilvl w:val="5"/>
          <w:numId w:val="18"/>
        </w:numPr>
      </w:pPr>
      <w:bookmarkStart w:id="1" w:name="_Hlk118303912"/>
      <w:r>
        <w:t xml:space="preserve">Declare a function </w:t>
      </w:r>
      <w:proofErr w:type="spellStart"/>
      <w:r>
        <w:t>grade_function</w:t>
      </w:r>
      <w:proofErr w:type="spellEnd"/>
      <w:r>
        <w:t xml:space="preserve"> for input weight, grade name and grade list.</w:t>
      </w:r>
    </w:p>
    <w:p w14:paraId="2D9D4219" w14:textId="20CCF870" w:rsidR="001E35A8" w:rsidRDefault="00083FC6" w:rsidP="001E35A8">
      <w:pPr>
        <w:pStyle w:val="TableFigure"/>
        <w:numPr>
          <w:ilvl w:val="5"/>
          <w:numId w:val="18"/>
        </w:numPr>
      </w:pPr>
      <w:r>
        <w:t xml:space="preserve">Create a for loop to allow input for the weight number of times for each </w:t>
      </w:r>
      <w:r w:rsidR="001E35A8">
        <w:t>assessment type</w:t>
      </w:r>
      <w:r>
        <w:t xml:space="preserve">, with each entry validated as </w:t>
      </w:r>
      <w:r w:rsidR="00B37A1B">
        <w:t>between 0</w:t>
      </w:r>
      <w:r>
        <w:t xml:space="preserve"> and weight inclusive.</w:t>
      </w:r>
      <w:r w:rsidR="001E35A8">
        <w:t xml:space="preserve"> </w:t>
      </w:r>
    </w:p>
    <w:p w14:paraId="5808C935" w14:textId="00F9CEED" w:rsidR="00B37A1B" w:rsidRDefault="00B37A1B" w:rsidP="001E35A8">
      <w:pPr>
        <w:pStyle w:val="TableFigure"/>
        <w:numPr>
          <w:ilvl w:val="5"/>
          <w:numId w:val="18"/>
        </w:numPr>
      </w:pPr>
      <w:r>
        <w:t xml:space="preserve"> </w:t>
      </w:r>
      <w:r w:rsidRPr="00B37A1B">
        <w:t>Calculate the percentage using (</w:t>
      </w:r>
      <w:proofErr w:type="spellStart"/>
      <w:r w:rsidRPr="00B37A1B">
        <w:t>sum_pre_class</w:t>
      </w:r>
      <w:proofErr w:type="spellEnd"/>
      <w:r w:rsidRPr="00B37A1B">
        <w:t xml:space="preserve"> / TOTAL_PRE_CLASS_GRADE) * PERCENT_CONVERSION</w:t>
      </w:r>
    </w:p>
    <w:p w14:paraId="0A841419" w14:textId="30EE11E0" w:rsidR="00D23DEA" w:rsidRDefault="00D23DEA" w:rsidP="001E35A8">
      <w:pPr>
        <w:pStyle w:val="TableFigure"/>
        <w:numPr>
          <w:ilvl w:val="5"/>
          <w:numId w:val="18"/>
        </w:numPr>
      </w:pPr>
      <w:r>
        <w:t xml:space="preserve"> Declare each</w:t>
      </w:r>
      <w:r w:rsidRPr="00D23DEA">
        <w:t xml:space="preserve"> </w:t>
      </w:r>
      <w:r>
        <w:t>assessment type</w:t>
      </w:r>
      <w:r w:rsidRPr="00D23DEA">
        <w:t xml:space="preserve"> percent as a float</w:t>
      </w:r>
    </w:p>
    <w:p w14:paraId="38308B8D" w14:textId="6EFF7DA2" w:rsidR="00E54AFE" w:rsidRDefault="00E54AFE" w:rsidP="001E35A8">
      <w:pPr>
        <w:pStyle w:val="TableFigure"/>
        <w:numPr>
          <w:ilvl w:val="5"/>
          <w:numId w:val="18"/>
        </w:numPr>
      </w:pPr>
      <w:r w:rsidRPr="00E54AFE">
        <w:t xml:space="preserve">Call the function using weight, Maximum Grade Input, Name of </w:t>
      </w:r>
      <w:proofErr w:type="spellStart"/>
      <w:r w:rsidRPr="00E54AFE">
        <w:t>Assesment</w:t>
      </w:r>
      <w:proofErr w:type="spellEnd"/>
      <w:r w:rsidRPr="00E54AFE">
        <w:t xml:space="preserve">, </w:t>
      </w:r>
      <w:proofErr w:type="spellStart"/>
      <w:r w:rsidRPr="00E54AFE">
        <w:t>Assesment</w:t>
      </w:r>
      <w:proofErr w:type="spellEnd"/>
      <w:r w:rsidRPr="00E54AFE">
        <w:t xml:space="preserve"> list,</w:t>
      </w:r>
      <w:r>
        <w:t xml:space="preserve"> and</w:t>
      </w:r>
      <w:r w:rsidRPr="00E54AFE">
        <w:t xml:space="preserve"> Total </w:t>
      </w:r>
      <w:proofErr w:type="spellStart"/>
      <w:r w:rsidRPr="00E54AFE">
        <w:t>assesment</w:t>
      </w:r>
      <w:proofErr w:type="spellEnd"/>
      <w:r w:rsidRPr="00E54AFE">
        <w:t xml:space="preserve"> </w:t>
      </w:r>
      <w:r w:rsidR="00BC1DC6" w:rsidRPr="00E54AFE">
        <w:t>grade</w:t>
      </w:r>
      <w:r w:rsidR="00BC1DC6">
        <w:t>,</w:t>
      </w:r>
      <w:r w:rsidR="0097427B">
        <w:t xml:space="preserve"> equal to each assessment type percent</w:t>
      </w:r>
    </w:p>
    <w:p w14:paraId="0A1437F9" w14:textId="47185892" w:rsidR="00C038EA" w:rsidRDefault="00C038EA" w:rsidP="001E35A8">
      <w:pPr>
        <w:pStyle w:val="TableFigure"/>
        <w:numPr>
          <w:ilvl w:val="5"/>
          <w:numId w:val="18"/>
        </w:numPr>
      </w:pPr>
      <w:r>
        <w:t xml:space="preserve"> </w:t>
      </w:r>
      <w:r w:rsidRPr="00C038EA">
        <w:t xml:space="preserve">Declare a variable </w:t>
      </w:r>
      <w:proofErr w:type="spellStart"/>
      <w:r w:rsidRPr="00C038EA">
        <w:t>total_percent</w:t>
      </w:r>
      <w:proofErr w:type="spellEnd"/>
      <w:r w:rsidRPr="00C038EA">
        <w:t xml:space="preserve"> and add the three previous </w:t>
      </w:r>
      <w:r w:rsidR="00BC1DC6" w:rsidRPr="00C038EA">
        <w:t>percentages</w:t>
      </w:r>
      <w:r w:rsidRPr="00C038EA">
        <w:t xml:space="preserve"> together.</w:t>
      </w:r>
    </w:p>
    <w:bookmarkEnd w:id="1"/>
    <w:p w14:paraId="2EE15D09" w14:textId="58D7FEBB" w:rsidR="00AC4011" w:rsidRDefault="00660264" w:rsidP="00660264">
      <w:pPr>
        <w:pStyle w:val="TableFigure"/>
        <w:numPr>
          <w:ilvl w:val="4"/>
          <w:numId w:val="18"/>
        </w:numPr>
      </w:pPr>
      <w:r>
        <w:t>Output:</w:t>
      </w:r>
    </w:p>
    <w:p w14:paraId="7154216D" w14:textId="2189CD38" w:rsidR="00660264" w:rsidRDefault="00660264" w:rsidP="00660264">
      <w:pPr>
        <w:pStyle w:val="TableFigure"/>
        <w:numPr>
          <w:ilvl w:val="5"/>
          <w:numId w:val="18"/>
        </w:numPr>
      </w:pPr>
      <w:r>
        <w:t xml:space="preserve">Display a message </w:t>
      </w:r>
      <w:r w:rsidR="00700DED">
        <w:t>stating the total percentage and percentage of each assessment type</w:t>
      </w:r>
    </w:p>
    <w:p w14:paraId="3E9295FD" w14:textId="21BC67A7" w:rsidR="00700DED" w:rsidRDefault="00700DED" w:rsidP="00660264">
      <w:pPr>
        <w:pStyle w:val="TableFigure"/>
        <w:numPr>
          <w:ilvl w:val="5"/>
          <w:numId w:val="18"/>
        </w:numPr>
      </w:pPr>
      <w:r>
        <w:t>Prompt the user to end the program</w:t>
      </w:r>
    </w:p>
    <w:p w14:paraId="437F1827" w14:textId="59215ECA" w:rsidR="00700DED" w:rsidRDefault="00700DED" w:rsidP="00700DED">
      <w:pPr>
        <w:pStyle w:val="TableFigure"/>
      </w:pPr>
    </w:p>
    <w:p w14:paraId="703E5C99" w14:textId="23734508" w:rsidR="00700DED" w:rsidRDefault="00700DED" w:rsidP="00700DED">
      <w:pPr>
        <w:pStyle w:val="TableFigure"/>
      </w:pPr>
    </w:p>
    <w:p w14:paraId="182C09AB" w14:textId="6C7B9CB7" w:rsidR="00700DED" w:rsidRDefault="00700DED" w:rsidP="00700DED">
      <w:pPr>
        <w:pStyle w:val="TableFigure"/>
      </w:pPr>
    </w:p>
    <w:p w14:paraId="5D381024" w14:textId="4AD01210" w:rsidR="00700DED" w:rsidRDefault="00700DED" w:rsidP="00700DED">
      <w:pPr>
        <w:pStyle w:val="TableFigure"/>
      </w:pPr>
    </w:p>
    <w:p w14:paraId="0B4AC088" w14:textId="346A21D5" w:rsidR="00700DED" w:rsidRDefault="00700DED" w:rsidP="00700DED">
      <w:pPr>
        <w:pStyle w:val="TableFigure"/>
      </w:pPr>
    </w:p>
    <w:p w14:paraId="66A0C523" w14:textId="447A42F9" w:rsidR="00700DED" w:rsidRDefault="00700DED" w:rsidP="00700DED">
      <w:pPr>
        <w:pStyle w:val="TableFigure"/>
        <w:numPr>
          <w:ilvl w:val="0"/>
          <w:numId w:val="17"/>
        </w:numPr>
      </w:pPr>
      <w:r>
        <w:t>STEP 5:</w:t>
      </w:r>
    </w:p>
    <w:p w14:paraId="05988FE1" w14:textId="3436F1A3" w:rsidR="00C2347F" w:rsidRDefault="00700DED" w:rsidP="00C2347F">
      <w:pPr>
        <w:pStyle w:val="TableFigure"/>
        <w:numPr>
          <w:ilvl w:val="1"/>
          <w:numId w:val="17"/>
        </w:numPr>
      </w:pPr>
      <w:r>
        <w:t>Desk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2374" w14:paraId="17270B46" w14:textId="77777777" w:rsidTr="00B50C48">
        <w:tc>
          <w:tcPr>
            <w:tcW w:w="2337" w:type="dxa"/>
          </w:tcPr>
          <w:p w14:paraId="5BEC1D5F" w14:textId="77777777" w:rsidR="00272374" w:rsidRDefault="00272374" w:rsidP="00B50C48">
            <w:r>
              <w:t>Pre-Class Input</w:t>
            </w:r>
          </w:p>
        </w:tc>
        <w:tc>
          <w:tcPr>
            <w:tcW w:w="2337" w:type="dxa"/>
          </w:tcPr>
          <w:p w14:paraId="0C2FB815" w14:textId="77777777" w:rsidR="00272374" w:rsidRDefault="00272374" w:rsidP="00B50C48">
            <w:r>
              <w:t>In-Class Input</w:t>
            </w:r>
          </w:p>
        </w:tc>
        <w:tc>
          <w:tcPr>
            <w:tcW w:w="2338" w:type="dxa"/>
          </w:tcPr>
          <w:p w14:paraId="1DB5A6B1" w14:textId="77777777" w:rsidR="00272374" w:rsidRDefault="00272374" w:rsidP="00B50C48">
            <w:r>
              <w:t>Assignment Input</w:t>
            </w:r>
          </w:p>
        </w:tc>
        <w:tc>
          <w:tcPr>
            <w:tcW w:w="2338" w:type="dxa"/>
          </w:tcPr>
          <w:p w14:paraId="5CC89C75" w14:textId="77777777" w:rsidR="00272374" w:rsidRDefault="00272374" w:rsidP="00B50C48">
            <w:r>
              <w:t>Result</w:t>
            </w:r>
          </w:p>
        </w:tc>
      </w:tr>
      <w:tr w:rsidR="00272374" w14:paraId="7A7C254E" w14:textId="77777777" w:rsidTr="00B50C48">
        <w:tc>
          <w:tcPr>
            <w:tcW w:w="2337" w:type="dxa"/>
          </w:tcPr>
          <w:p w14:paraId="4FE83CF1" w14:textId="77777777" w:rsidR="00272374" w:rsidRDefault="00272374" w:rsidP="00B50C48">
            <w:r>
              <w:t>“Space bar”</w:t>
            </w:r>
          </w:p>
        </w:tc>
        <w:tc>
          <w:tcPr>
            <w:tcW w:w="2337" w:type="dxa"/>
          </w:tcPr>
          <w:p w14:paraId="1B76D274" w14:textId="77777777" w:rsidR="00272374" w:rsidRDefault="00272374" w:rsidP="00B50C48">
            <w:r>
              <w:t>null</w:t>
            </w:r>
          </w:p>
        </w:tc>
        <w:tc>
          <w:tcPr>
            <w:tcW w:w="2338" w:type="dxa"/>
          </w:tcPr>
          <w:p w14:paraId="38746B02" w14:textId="77777777" w:rsidR="00272374" w:rsidRDefault="00272374" w:rsidP="00B50C48">
            <w:r>
              <w:t>null</w:t>
            </w:r>
          </w:p>
        </w:tc>
        <w:tc>
          <w:tcPr>
            <w:tcW w:w="2338" w:type="dxa"/>
          </w:tcPr>
          <w:p w14:paraId="6539EE69" w14:textId="77777777" w:rsidR="00272374" w:rsidRDefault="00272374" w:rsidP="00B50C48">
            <w:r>
              <w:t>Program displays error message and asks for valid input</w:t>
            </w:r>
          </w:p>
        </w:tc>
      </w:tr>
      <w:tr w:rsidR="00272374" w14:paraId="134C73AE" w14:textId="77777777" w:rsidTr="00B50C48">
        <w:tc>
          <w:tcPr>
            <w:tcW w:w="2337" w:type="dxa"/>
          </w:tcPr>
          <w:p w14:paraId="07B02883" w14:textId="77777777" w:rsidR="00272374" w:rsidRDefault="00272374" w:rsidP="00B50C48">
            <w:proofErr w:type="spellStart"/>
            <w:r>
              <w:t>kajsjsl</w:t>
            </w:r>
            <w:proofErr w:type="spellEnd"/>
          </w:p>
        </w:tc>
        <w:tc>
          <w:tcPr>
            <w:tcW w:w="2337" w:type="dxa"/>
          </w:tcPr>
          <w:p w14:paraId="0C0ED0C8" w14:textId="77777777" w:rsidR="00272374" w:rsidRDefault="00272374" w:rsidP="00B50C48">
            <w:r>
              <w:t>null</w:t>
            </w:r>
          </w:p>
        </w:tc>
        <w:tc>
          <w:tcPr>
            <w:tcW w:w="2338" w:type="dxa"/>
          </w:tcPr>
          <w:p w14:paraId="2F6C3C0F" w14:textId="77777777" w:rsidR="00272374" w:rsidRDefault="00272374" w:rsidP="00B50C48">
            <w:r>
              <w:t>null</w:t>
            </w:r>
          </w:p>
        </w:tc>
        <w:tc>
          <w:tcPr>
            <w:tcW w:w="2338" w:type="dxa"/>
          </w:tcPr>
          <w:p w14:paraId="6648D627" w14:textId="77777777" w:rsidR="00272374" w:rsidRDefault="00272374" w:rsidP="00B50C48">
            <w:r>
              <w:t>Program displays error message and asks for valid input</w:t>
            </w:r>
          </w:p>
        </w:tc>
      </w:tr>
      <w:tr w:rsidR="00272374" w14:paraId="38DCC134" w14:textId="77777777" w:rsidTr="00B50C48">
        <w:tc>
          <w:tcPr>
            <w:tcW w:w="2337" w:type="dxa"/>
          </w:tcPr>
          <w:p w14:paraId="76FEA80F" w14:textId="77777777" w:rsidR="00272374" w:rsidRDefault="00272374" w:rsidP="00B50C48">
            <w:r>
              <w:t>-1</w:t>
            </w:r>
          </w:p>
        </w:tc>
        <w:tc>
          <w:tcPr>
            <w:tcW w:w="2337" w:type="dxa"/>
          </w:tcPr>
          <w:p w14:paraId="22823D17" w14:textId="77777777" w:rsidR="00272374" w:rsidRDefault="00272374" w:rsidP="00B50C48">
            <w:r>
              <w:t>null</w:t>
            </w:r>
          </w:p>
        </w:tc>
        <w:tc>
          <w:tcPr>
            <w:tcW w:w="2338" w:type="dxa"/>
          </w:tcPr>
          <w:p w14:paraId="796E55B9" w14:textId="77777777" w:rsidR="00272374" w:rsidRDefault="00272374" w:rsidP="00B50C48">
            <w:r>
              <w:t>null</w:t>
            </w:r>
          </w:p>
        </w:tc>
        <w:tc>
          <w:tcPr>
            <w:tcW w:w="2338" w:type="dxa"/>
          </w:tcPr>
          <w:p w14:paraId="18DB8728" w14:textId="77777777" w:rsidR="00272374" w:rsidRDefault="00272374" w:rsidP="00B50C48">
            <w:r>
              <w:t>Program displays error message and asks for valid input</w:t>
            </w:r>
          </w:p>
        </w:tc>
      </w:tr>
      <w:tr w:rsidR="00272374" w14:paraId="6C3F0AB0" w14:textId="77777777" w:rsidTr="00B50C48">
        <w:tc>
          <w:tcPr>
            <w:tcW w:w="2337" w:type="dxa"/>
          </w:tcPr>
          <w:p w14:paraId="07ECC029" w14:textId="77777777" w:rsidR="00272374" w:rsidRDefault="00272374" w:rsidP="00B50C48">
            <w:r>
              <w:t>9</w:t>
            </w:r>
          </w:p>
        </w:tc>
        <w:tc>
          <w:tcPr>
            <w:tcW w:w="2337" w:type="dxa"/>
          </w:tcPr>
          <w:p w14:paraId="20949753" w14:textId="77777777" w:rsidR="00272374" w:rsidRDefault="00272374" w:rsidP="00B50C48">
            <w:r>
              <w:t>null</w:t>
            </w:r>
          </w:p>
        </w:tc>
        <w:tc>
          <w:tcPr>
            <w:tcW w:w="2338" w:type="dxa"/>
          </w:tcPr>
          <w:p w14:paraId="7F7E07FE" w14:textId="77777777" w:rsidR="00272374" w:rsidRDefault="00272374" w:rsidP="00B50C48">
            <w:r>
              <w:t>null</w:t>
            </w:r>
          </w:p>
        </w:tc>
        <w:tc>
          <w:tcPr>
            <w:tcW w:w="2338" w:type="dxa"/>
          </w:tcPr>
          <w:p w14:paraId="210587FF" w14:textId="77777777" w:rsidR="00272374" w:rsidRDefault="00272374" w:rsidP="00B50C48">
            <w:r>
              <w:t>Program displays error message and asks for valid input</w:t>
            </w:r>
          </w:p>
        </w:tc>
      </w:tr>
      <w:tr w:rsidR="00272374" w14:paraId="40001250" w14:textId="77777777" w:rsidTr="00B50C48">
        <w:tc>
          <w:tcPr>
            <w:tcW w:w="2337" w:type="dxa"/>
          </w:tcPr>
          <w:p w14:paraId="498A05F6" w14:textId="77777777" w:rsidR="00272374" w:rsidRDefault="00272374" w:rsidP="00B50C48">
            <w:r>
              <w:t>0 – 4 inclusive “7 times”</w:t>
            </w:r>
          </w:p>
        </w:tc>
        <w:tc>
          <w:tcPr>
            <w:tcW w:w="2337" w:type="dxa"/>
          </w:tcPr>
          <w:p w14:paraId="4F138A4E" w14:textId="77777777" w:rsidR="00272374" w:rsidRDefault="00272374" w:rsidP="00B50C48">
            <w:r>
              <w:t>“Space bar”</w:t>
            </w:r>
          </w:p>
        </w:tc>
        <w:tc>
          <w:tcPr>
            <w:tcW w:w="2338" w:type="dxa"/>
          </w:tcPr>
          <w:p w14:paraId="3BADA74E" w14:textId="77777777" w:rsidR="00272374" w:rsidRDefault="00272374" w:rsidP="00B50C48">
            <w:r>
              <w:t>null</w:t>
            </w:r>
          </w:p>
        </w:tc>
        <w:tc>
          <w:tcPr>
            <w:tcW w:w="2338" w:type="dxa"/>
          </w:tcPr>
          <w:p w14:paraId="0FF8346E" w14:textId="77777777" w:rsidR="00272374" w:rsidRDefault="00272374" w:rsidP="00B50C48">
            <w:r>
              <w:t>Program runs at Pre-Class input, but displays error message and asks for number input at In-Class input</w:t>
            </w:r>
          </w:p>
        </w:tc>
      </w:tr>
      <w:tr w:rsidR="00272374" w14:paraId="13D64819" w14:textId="77777777" w:rsidTr="00B50C48">
        <w:tc>
          <w:tcPr>
            <w:tcW w:w="2337" w:type="dxa"/>
          </w:tcPr>
          <w:p w14:paraId="5DCB634C" w14:textId="77777777" w:rsidR="00272374" w:rsidRDefault="00272374" w:rsidP="00B50C48">
            <w:r>
              <w:t>0 – 4 inclusive “7 times”</w:t>
            </w:r>
          </w:p>
        </w:tc>
        <w:tc>
          <w:tcPr>
            <w:tcW w:w="2337" w:type="dxa"/>
          </w:tcPr>
          <w:p w14:paraId="5EAD4B73" w14:textId="77777777" w:rsidR="00272374" w:rsidRDefault="00272374" w:rsidP="00B50C48">
            <w:proofErr w:type="spellStart"/>
            <w:r>
              <w:t>jskhs</w:t>
            </w:r>
            <w:proofErr w:type="spellEnd"/>
          </w:p>
        </w:tc>
        <w:tc>
          <w:tcPr>
            <w:tcW w:w="2338" w:type="dxa"/>
          </w:tcPr>
          <w:p w14:paraId="393469BF" w14:textId="77777777" w:rsidR="00272374" w:rsidRDefault="00272374" w:rsidP="00B50C48">
            <w:r>
              <w:t>null</w:t>
            </w:r>
          </w:p>
        </w:tc>
        <w:tc>
          <w:tcPr>
            <w:tcW w:w="2338" w:type="dxa"/>
          </w:tcPr>
          <w:p w14:paraId="2AC99E9A" w14:textId="77777777" w:rsidR="00272374" w:rsidRDefault="00272374" w:rsidP="00B50C48">
            <w:r>
              <w:t>Program displays error message and asks for valid input</w:t>
            </w:r>
          </w:p>
        </w:tc>
      </w:tr>
      <w:tr w:rsidR="00272374" w14:paraId="7D9C5CAE" w14:textId="77777777" w:rsidTr="00B50C48">
        <w:tc>
          <w:tcPr>
            <w:tcW w:w="2337" w:type="dxa"/>
          </w:tcPr>
          <w:p w14:paraId="1E98ABDE" w14:textId="77777777" w:rsidR="00272374" w:rsidRDefault="00272374" w:rsidP="00B50C48">
            <w:r>
              <w:t>0 – 4 inclusive “7 times”</w:t>
            </w:r>
          </w:p>
        </w:tc>
        <w:tc>
          <w:tcPr>
            <w:tcW w:w="2337" w:type="dxa"/>
          </w:tcPr>
          <w:p w14:paraId="620633BF" w14:textId="77777777" w:rsidR="00272374" w:rsidRDefault="00272374" w:rsidP="00B50C48">
            <w:r>
              <w:t>-89</w:t>
            </w:r>
          </w:p>
        </w:tc>
        <w:tc>
          <w:tcPr>
            <w:tcW w:w="2338" w:type="dxa"/>
          </w:tcPr>
          <w:p w14:paraId="22FC06E5" w14:textId="77777777" w:rsidR="00272374" w:rsidRDefault="00272374" w:rsidP="00B50C48">
            <w:r>
              <w:t>null</w:t>
            </w:r>
          </w:p>
        </w:tc>
        <w:tc>
          <w:tcPr>
            <w:tcW w:w="2338" w:type="dxa"/>
          </w:tcPr>
          <w:p w14:paraId="39A1573C" w14:textId="77777777" w:rsidR="00272374" w:rsidRDefault="00272374" w:rsidP="00B50C48">
            <w:r>
              <w:t>Program displays error message and asks for valid input</w:t>
            </w:r>
          </w:p>
        </w:tc>
      </w:tr>
      <w:tr w:rsidR="00272374" w14:paraId="6DB6D048" w14:textId="77777777" w:rsidTr="00B50C48">
        <w:tc>
          <w:tcPr>
            <w:tcW w:w="2337" w:type="dxa"/>
          </w:tcPr>
          <w:p w14:paraId="729C6EC7" w14:textId="77777777" w:rsidR="00272374" w:rsidRDefault="00272374" w:rsidP="00B50C48">
            <w:r>
              <w:t>0 – 4 inclusive “7 times”</w:t>
            </w:r>
          </w:p>
        </w:tc>
        <w:tc>
          <w:tcPr>
            <w:tcW w:w="2337" w:type="dxa"/>
          </w:tcPr>
          <w:p w14:paraId="7652B3F6" w14:textId="77777777" w:rsidR="00272374" w:rsidRDefault="00272374" w:rsidP="00B50C48">
            <w:r>
              <w:t>6</w:t>
            </w:r>
          </w:p>
        </w:tc>
        <w:tc>
          <w:tcPr>
            <w:tcW w:w="2338" w:type="dxa"/>
          </w:tcPr>
          <w:p w14:paraId="5DCEE551" w14:textId="77777777" w:rsidR="00272374" w:rsidRDefault="00272374" w:rsidP="00B50C48">
            <w:r>
              <w:t>null</w:t>
            </w:r>
          </w:p>
        </w:tc>
        <w:tc>
          <w:tcPr>
            <w:tcW w:w="2338" w:type="dxa"/>
          </w:tcPr>
          <w:p w14:paraId="6540457E" w14:textId="77777777" w:rsidR="00272374" w:rsidRDefault="00272374" w:rsidP="00B50C48">
            <w:r>
              <w:t>Program displays error message and asks for valid input</w:t>
            </w:r>
          </w:p>
        </w:tc>
      </w:tr>
      <w:tr w:rsidR="00272374" w14:paraId="7C6FCD0B" w14:textId="77777777" w:rsidTr="00B50C48">
        <w:tc>
          <w:tcPr>
            <w:tcW w:w="2337" w:type="dxa"/>
          </w:tcPr>
          <w:p w14:paraId="19614E5F" w14:textId="77777777" w:rsidR="00272374" w:rsidRDefault="00272374" w:rsidP="00B50C48">
            <w:r>
              <w:lastRenderedPageBreak/>
              <w:t>0 – 4 inclusive “7 times”</w:t>
            </w:r>
          </w:p>
        </w:tc>
        <w:tc>
          <w:tcPr>
            <w:tcW w:w="2337" w:type="dxa"/>
          </w:tcPr>
          <w:p w14:paraId="450861DC" w14:textId="77777777" w:rsidR="00272374" w:rsidRDefault="00272374" w:rsidP="00B50C48">
            <w:r>
              <w:t>0 – 4 inclusive “8 times”</w:t>
            </w:r>
          </w:p>
        </w:tc>
        <w:tc>
          <w:tcPr>
            <w:tcW w:w="2338" w:type="dxa"/>
          </w:tcPr>
          <w:p w14:paraId="6D9F1C78" w14:textId="77777777" w:rsidR="00272374" w:rsidRDefault="00272374" w:rsidP="00B50C48">
            <w:r>
              <w:t>“Space bar”</w:t>
            </w:r>
          </w:p>
        </w:tc>
        <w:tc>
          <w:tcPr>
            <w:tcW w:w="2338" w:type="dxa"/>
          </w:tcPr>
          <w:p w14:paraId="0C1428D9" w14:textId="77777777" w:rsidR="00272374" w:rsidRDefault="00272374" w:rsidP="00B50C48">
            <w:r>
              <w:t>Program runs at Pre-Class input and In-Class activity input, but displays error message and asks for number input at Assignment input</w:t>
            </w:r>
          </w:p>
        </w:tc>
      </w:tr>
      <w:tr w:rsidR="00272374" w14:paraId="7AA5704F" w14:textId="77777777" w:rsidTr="00B50C48">
        <w:tc>
          <w:tcPr>
            <w:tcW w:w="2337" w:type="dxa"/>
          </w:tcPr>
          <w:p w14:paraId="681A1262" w14:textId="77777777" w:rsidR="00272374" w:rsidRDefault="00272374" w:rsidP="00B50C48">
            <w:r>
              <w:t>0 – 4 inclusive “7 times”</w:t>
            </w:r>
          </w:p>
        </w:tc>
        <w:tc>
          <w:tcPr>
            <w:tcW w:w="2337" w:type="dxa"/>
          </w:tcPr>
          <w:p w14:paraId="4B402F50" w14:textId="77777777" w:rsidR="00272374" w:rsidRDefault="00272374" w:rsidP="00B50C48">
            <w:r>
              <w:t>0 – 4 inclusive “8 times”</w:t>
            </w:r>
          </w:p>
        </w:tc>
        <w:tc>
          <w:tcPr>
            <w:tcW w:w="2338" w:type="dxa"/>
          </w:tcPr>
          <w:p w14:paraId="7863F79C" w14:textId="77777777" w:rsidR="00272374" w:rsidRDefault="00272374" w:rsidP="00B50C48">
            <w:proofErr w:type="spellStart"/>
            <w:r>
              <w:t>jkhkls</w:t>
            </w:r>
            <w:proofErr w:type="spellEnd"/>
          </w:p>
        </w:tc>
        <w:tc>
          <w:tcPr>
            <w:tcW w:w="2338" w:type="dxa"/>
          </w:tcPr>
          <w:p w14:paraId="2E1F1CED" w14:textId="77777777" w:rsidR="00272374" w:rsidRDefault="00272374" w:rsidP="00B50C48">
            <w:r>
              <w:t>Program displays error message and asks for valid input</w:t>
            </w:r>
          </w:p>
        </w:tc>
      </w:tr>
      <w:tr w:rsidR="00272374" w14:paraId="726B8630" w14:textId="77777777" w:rsidTr="00B50C48">
        <w:tc>
          <w:tcPr>
            <w:tcW w:w="2337" w:type="dxa"/>
          </w:tcPr>
          <w:p w14:paraId="37D27A17" w14:textId="77777777" w:rsidR="00272374" w:rsidRDefault="00272374" w:rsidP="00B50C48">
            <w:r>
              <w:t>0 – 4 inclusive “7 times”</w:t>
            </w:r>
          </w:p>
        </w:tc>
        <w:tc>
          <w:tcPr>
            <w:tcW w:w="2337" w:type="dxa"/>
          </w:tcPr>
          <w:p w14:paraId="20A293B5" w14:textId="77777777" w:rsidR="00272374" w:rsidRDefault="00272374" w:rsidP="00B50C48">
            <w:r>
              <w:t>0 – 4 inclusive “8 times”</w:t>
            </w:r>
          </w:p>
        </w:tc>
        <w:tc>
          <w:tcPr>
            <w:tcW w:w="2338" w:type="dxa"/>
          </w:tcPr>
          <w:p w14:paraId="180947F2" w14:textId="77777777" w:rsidR="00272374" w:rsidRDefault="00272374" w:rsidP="00B50C48">
            <w:r>
              <w:t>-31</w:t>
            </w:r>
          </w:p>
        </w:tc>
        <w:tc>
          <w:tcPr>
            <w:tcW w:w="2338" w:type="dxa"/>
          </w:tcPr>
          <w:p w14:paraId="3719C371" w14:textId="77777777" w:rsidR="00272374" w:rsidRDefault="00272374" w:rsidP="00B50C48">
            <w:r>
              <w:t>Program displays error message and asks for valid input</w:t>
            </w:r>
          </w:p>
        </w:tc>
      </w:tr>
      <w:tr w:rsidR="00272374" w14:paraId="67AB1660" w14:textId="77777777" w:rsidTr="00B50C48">
        <w:tc>
          <w:tcPr>
            <w:tcW w:w="2337" w:type="dxa"/>
          </w:tcPr>
          <w:p w14:paraId="2207CBDC" w14:textId="77777777" w:rsidR="00272374" w:rsidRDefault="00272374" w:rsidP="00B50C48">
            <w:r>
              <w:t>0 – 4 inclusive “7 times”</w:t>
            </w:r>
          </w:p>
        </w:tc>
        <w:tc>
          <w:tcPr>
            <w:tcW w:w="2337" w:type="dxa"/>
          </w:tcPr>
          <w:p w14:paraId="20248A78" w14:textId="77777777" w:rsidR="00272374" w:rsidRDefault="00272374" w:rsidP="00B50C48">
            <w:r>
              <w:t>0 – 4 inclusive “8 times”</w:t>
            </w:r>
          </w:p>
        </w:tc>
        <w:tc>
          <w:tcPr>
            <w:tcW w:w="2338" w:type="dxa"/>
          </w:tcPr>
          <w:p w14:paraId="34E0E560" w14:textId="77777777" w:rsidR="00272374" w:rsidRDefault="00272374" w:rsidP="00B50C48">
            <w:r>
              <w:t>19</w:t>
            </w:r>
          </w:p>
        </w:tc>
        <w:tc>
          <w:tcPr>
            <w:tcW w:w="2338" w:type="dxa"/>
          </w:tcPr>
          <w:p w14:paraId="32CC6E2A" w14:textId="77777777" w:rsidR="00272374" w:rsidRDefault="00272374" w:rsidP="00B50C48">
            <w:r>
              <w:t>Program displays error message and asks for valid input</w:t>
            </w:r>
          </w:p>
        </w:tc>
      </w:tr>
      <w:tr w:rsidR="00272374" w14:paraId="717DF00A" w14:textId="77777777" w:rsidTr="00B50C48">
        <w:tc>
          <w:tcPr>
            <w:tcW w:w="2337" w:type="dxa"/>
          </w:tcPr>
          <w:p w14:paraId="298647E7" w14:textId="77777777" w:rsidR="00272374" w:rsidRDefault="00272374" w:rsidP="00B50C48">
            <w:r>
              <w:t>0 – 4 inclusive “7 times”</w:t>
            </w:r>
          </w:p>
        </w:tc>
        <w:tc>
          <w:tcPr>
            <w:tcW w:w="2337" w:type="dxa"/>
          </w:tcPr>
          <w:p w14:paraId="1F813965" w14:textId="77777777" w:rsidR="00272374" w:rsidRDefault="00272374" w:rsidP="00B50C48">
            <w:r>
              <w:t>0 – 4 inclusive “8 times”</w:t>
            </w:r>
          </w:p>
        </w:tc>
        <w:tc>
          <w:tcPr>
            <w:tcW w:w="2338" w:type="dxa"/>
          </w:tcPr>
          <w:p w14:paraId="3B838E51" w14:textId="77777777" w:rsidR="00272374" w:rsidRDefault="00272374" w:rsidP="00B50C48">
            <w:r>
              <w:t>0 – 10 inclusive “4 times”</w:t>
            </w:r>
          </w:p>
        </w:tc>
        <w:tc>
          <w:tcPr>
            <w:tcW w:w="2338" w:type="dxa"/>
          </w:tcPr>
          <w:p w14:paraId="40F77CDD" w14:textId="77777777" w:rsidR="00272374" w:rsidRDefault="00272374" w:rsidP="00B50C48">
            <w:r>
              <w:t>Program runs successfully</w:t>
            </w:r>
          </w:p>
        </w:tc>
      </w:tr>
    </w:tbl>
    <w:p w14:paraId="63166F1B" w14:textId="77777777" w:rsidR="00C2347F" w:rsidRDefault="00C2347F" w:rsidP="00C2347F">
      <w:pPr>
        <w:pStyle w:val="TableFigure"/>
      </w:pPr>
    </w:p>
    <w:sectPr w:rsidR="00C2347F" w:rsidSect="00692EE9">
      <w:head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FD95A" w14:textId="77777777" w:rsidR="00371447" w:rsidRDefault="00371447">
      <w:pPr>
        <w:spacing w:line="240" w:lineRule="auto"/>
      </w:pPr>
      <w:r>
        <w:separator/>
      </w:r>
    </w:p>
    <w:p w14:paraId="0B31FC42" w14:textId="77777777" w:rsidR="00371447" w:rsidRDefault="00371447"/>
  </w:endnote>
  <w:endnote w:type="continuationSeparator" w:id="0">
    <w:p w14:paraId="0304DF70" w14:textId="77777777" w:rsidR="00371447" w:rsidRDefault="00371447">
      <w:pPr>
        <w:spacing w:line="240" w:lineRule="auto"/>
      </w:pPr>
      <w:r>
        <w:continuationSeparator/>
      </w:r>
    </w:p>
    <w:p w14:paraId="6CFC6D54" w14:textId="77777777" w:rsidR="00371447" w:rsidRDefault="003714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E4807" w14:textId="77777777" w:rsidR="00371447" w:rsidRDefault="00371447">
      <w:pPr>
        <w:spacing w:line="240" w:lineRule="auto"/>
      </w:pPr>
      <w:r>
        <w:separator/>
      </w:r>
    </w:p>
    <w:p w14:paraId="664DE5D8" w14:textId="77777777" w:rsidR="00371447" w:rsidRDefault="00371447"/>
  </w:footnote>
  <w:footnote w:type="continuationSeparator" w:id="0">
    <w:p w14:paraId="640C6AF8" w14:textId="77777777" w:rsidR="00371447" w:rsidRDefault="00371447">
      <w:pPr>
        <w:spacing w:line="240" w:lineRule="auto"/>
      </w:pPr>
      <w:r>
        <w:continuationSeparator/>
      </w:r>
    </w:p>
    <w:p w14:paraId="4B7095D1" w14:textId="77777777" w:rsidR="00371447" w:rsidRDefault="003714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F8A4" w14:textId="018C0E1A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22C537236474490AB8655569A47AAF2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520CB4" w:rsidRPr="00520CB4">
          <w:rPr>
            <w:rStyle w:val="Strong"/>
          </w:rPr>
          <w:t>Class Exercise: Functions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BA126CA"/>
    <w:multiLevelType w:val="hybridMultilevel"/>
    <w:tmpl w:val="11F6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436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F63A86"/>
    <w:multiLevelType w:val="hybridMultilevel"/>
    <w:tmpl w:val="4262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814450">
    <w:abstractNumId w:val="9"/>
  </w:num>
  <w:num w:numId="2" w16cid:durableId="604121188">
    <w:abstractNumId w:val="7"/>
  </w:num>
  <w:num w:numId="3" w16cid:durableId="1587881523">
    <w:abstractNumId w:val="6"/>
  </w:num>
  <w:num w:numId="4" w16cid:durableId="1300308783">
    <w:abstractNumId w:val="5"/>
  </w:num>
  <w:num w:numId="5" w16cid:durableId="1212766493">
    <w:abstractNumId w:val="4"/>
  </w:num>
  <w:num w:numId="6" w16cid:durableId="1744522396">
    <w:abstractNumId w:val="8"/>
  </w:num>
  <w:num w:numId="7" w16cid:durableId="1979413022">
    <w:abstractNumId w:val="3"/>
  </w:num>
  <w:num w:numId="8" w16cid:durableId="963582359">
    <w:abstractNumId w:val="2"/>
  </w:num>
  <w:num w:numId="9" w16cid:durableId="1653408516">
    <w:abstractNumId w:val="1"/>
  </w:num>
  <w:num w:numId="10" w16cid:durableId="466321123">
    <w:abstractNumId w:val="0"/>
  </w:num>
  <w:num w:numId="11" w16cid:durableId="740712796">
    <w:abstractNumId w:val="9"/>
    <w:lvlOverride w:ilvl="0">
      <w:startOverride w:val="1"/>
    </w:lvlOverride>
  </w:num>
  <w:num w:numId="12" w16cid:durableId="2133210647">
    <w:abstractNumId w:val="15"/>
  </w:num>
  <w:num w:numId="13" w16cid:durableId="1218319903">
    <w:abstractNumId w:val="13"/>
  </w:num>
  <w:num w:numId="14" w16cid:durableId="157889678">
    <w:abstractNumId w:val="12"/>
  </w:num>
  <w:num w:numId="15" w16cid:durableId="923612468">
    <w:abstractNumId w:val="14"/>
  </w:num>
  <w:num w:numId="16" w16cid:durableId="1542670451">
    <w:abstractNumId w:val="10"/>
  </w:num>
  <w:num w:numId="17" w16cid:durableId="1021082244">
    <w:abstractNumId w:val="16"/>
  </w:num>
  <w:num w:numId="18" w16cid:durableId="1324531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70"/>
    <w:rsid w:val="00043270"/>
    <w:rsid w:val="00045F0C"/>
    <w:rsid w:val="000668B6"/>
    <w:rsid w:val="00083FC6"/>
    <w:rsid w:val="00093118"/>
    <w:rsid w:val="0009515A"/>
    <w:rsid w:val="000A421C"/>
    <w:rsid w:val="000B22FA"/>
    <w:rsid w:val="000B60C4"/>
    <w:rsid w:val="000D3F41"/>
    <w:rsid w:val="000F420F"/>
    <w:rsid w:val="000F482D"/>
    <w:rsid w:val="00112E03"/>
    <w:rsid w:val="001579D5"/>
    <w:rsid w:val="001658FA"/>
    <w:rsid w:val="00170E02"/>
    <w:rsid w:val="00174C56"/>
    <w:rsid w:val="00185082"/>
    <w:rsid w:val="00185BAB"/>
    <w:rsid w:val="001A4E16"/>
    <w:rsid w:val="001B084C"/>
    <w:rsid w:val="001E2B60"/>
    <w:rsid w:val="001E35A8"/>
    <w:rsid w:val="00211C61"/>
    <w:rsid w:val="002258F2"/>
    <w:rsid w:val="00240EE2"/>
    <w:rsid w:val="00272374"/>
    <w:rsid w:val="002E16A3"/>
    <w:rsid w:val="002E234E"/>
    <w:rsid w:val="00307B81"/>
    <w:rsid w:val="0032676A"/>
    <w:rsid w:val="00355DCA"/>
    <w:rsid w:val="00371447"/>
    <w:rsid w:val="003A0A68"/>
    <w:rsid w:val="003B2AD2"/>
    <w:rsid w:val="003C7698"/>
    <w:rsid w:val="003D5CA8"/>
    <w:rsid w:val="003F227C"/>
    <w:rsid w:val="0046585C"/>
    <w:rsid w:val="00466AC4"/>
    <w:rsid w:val="004D298B"/>
    <w:rsid w:val="004D7813"/>
    <w:rsid w:val="00517E24"/>
    <w:rsid w:val="00520CB4"/>
    <w:rsid w:val="00521D47"/>
    <w:rsid w:val="005310F9"/>
    <w:rsid w:val="00551A02"/>
    <w:rsid w:val="00552E3E"/>
    <w:rsid w:val="005534FA"/>
    <w:rsid w:val="00574000"/>
    <w:rsid w:val="005D3A03"/>
    <w:rsid w:val="00634A9B"/>
    <w:rsid w:val="00637A71"/>
    <w:rsid w:val="00643707"/>
    <w:rsid w:val="0064449C"/>
    <w:rsid w:val="00660264"/>
    <w:rsid w:val="00661BD2"/>
    <w:rsid w:val="00692EE9"/>
    <w:rsid w:val="006C4C80"/>
    <w:rsid w:val="006E4709"/>
    <w:rsid w:val="006F315B"/>
    <w:rsid w:val="00700DED"/>
    <w:rsid w:val="00710FB6"/>
    <w:rsid w:val="00711053"/>
    <w:rsid w:val="007171C8"/>
    <w:rsid w:val="00726E70"/>
    <w:rsid w:val="00731DA1"/>
    <w:rsid w:val="007378FF"/>
    <w:rsid w:val="00745A71"/>
    <w:rsid w:val="00776F76"/>
    <w:rsid w:val="00781291"/>
    <w:rsid w:val="007926FF"/>
    <w:rsid w:val="007A2185"/>
    <w:rsid w:val="007A3037"/>
    <w:rsid w:val="007A4E8D"/>
    <w:rsid w:val="007A4F23"/>
    <w:rsid w:val="008002C0"/>
    <w:rsid w:val="008330F3"/>
    <w:rsid w:val="008773AB"/>
    <w:rsid w:val="0088271C"/>
    <w:rsid w:val="008A1136"/>
    <w:rsid w:val="008C41BB"/>
    <w:rsid w:val="008C5323"/>
    <w:rsid w:val="008D23BD"/>
    <w:rsid w:val="008D46AA"/>
    <w:rsid w:val="008E05B1"/>
    <w:rsid w:val="008F5D32"/>
    <w:rsid w:val="00912F5A"/>
    <w:rsid w:val="0097427B"/>
    <w:rsid w:val="009A6A3B"/>
    <w:rsid w:val="00A34B44"/>
    <w:rsid w:val="00A409F9"/>
    <w:rsid w:val="00A47EBE"/>
    <w:rsid w:val="00A7785C"/>
    <w:rsid w:val="00A845C2"/>
    <w:rsid w:val="00A94625"/>
    <w:rsid w:val="00AC4011"/>
    <w:rsid w:val="00AE05D4"/>
    <w:rsid w:val="00AE276F"/>
    <w:rsid w:val="00AF77C5"/>
    <w:rsid w:val="00B0702E"/>
    <w:rsid w:val="00B37A1B"/>
    <w:rsid w:val="00B705ED"/>
    <w:rsid w:val="00B80187"/>
    <w:rsid w:val="00B823AA"/>
    <w:rsid w:val="00BA3358"/>
    <w:rsid w:val="00BA45DB"/>
    <w:rsid w:val="00BC1DC6"/>
    <w:rsid w:val="00BC60D9"/>
    <w:rsid w:val="00BE4E55"/>
    <w:rsid w:val="00BE7B3B"/>
    <w:rsid w:val="00BF4184"/>
    <w:rsid w:val="00C038EA"/>
    <w:rsid w:val="00C0601E"/>
    <w:rsid w:val="00C07F93"/>
    <w:rsid w:val="00C2347F"/>
    <w:rsid w:val="00C276C8"/>
    <w:rsid w:val="00C27CD8"/>
    <w:rsid w:val="00C27D3F"/>
    <w:rsid w:val="00C31D30"/>
    <w:rsid w:val="00C36F87"/>
    <w:rsid w:val="00C43BC1"/>
    <w:rsid w:val="00C465D2"/>
    <w:rsid w:val="00CA3A06"/>
    <w:rsid w:val="00CA5565"/>
    <w:rsid w:val="00CB52BB"/>
    <w:rsid w:val="00CC1CEA"/>
    <w:rsid w:val="00CC2BD2"/>
    <w:rsid w:val="00CC747E"/>
    <w:rsid w:val="00CD6E39"/>
    <w:rsid w:val="00CF6E91"/>
    <w:rsid w:val="00D23DEA"/>
    <w:rsid w:val="00D33D73"/>
    <w:rsid w:val="00D63D67"/>
    <w:rsid w:val="00D81B65"/>
    <w:rsid w:val="00D85B68"/>
    <w:rsid w:val="00DA29DE"/>
    <w:rsid w:val="00DA62E7"/>
    <w:rsid w:val="00DF04C2"/>
    <w:rsid w:val="00E226DE"/>
    <w:rsid w:val="00E4089D"/>
    <w:rsid w:val="00E505A7"/>
    <w:rsid w:val="00E54AFE"/>
    <w:rsid w:val="00E6004D"/>
    <w:rsid w:val="00E77E1D"/>
    <w:rsid w:val="00E81978"/>
    <w:rsid w:val="00F053D8"/>
    <w:rsid w:val="00F379B7"/>
    <w:rsid w:val="00F425DC"/>
    <w:rsid w:val="00F525FA"/>
    <w:rsid w:val="00F55ACC"/>
    <w:rsid w:val="00F9449B"/>
    <w:rsid w:val="00FB746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5966C"/>
  <w15:chartTrackingRefBased/>
  <w15:docId w15:val="{A81C556C-7DEA-46C0-8B16-B1897591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OneDrive%20-%20Durham%20College\Durham%20College\2022%20Fall%20Semester\COMP%201116-16\Week%201\APA-Form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C537236474490AB8655569A47AA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5A898-BA0B-4A89-B5C6-78FF888A76F6}"/>
      </w:docPartPr>
      <w:docPartBody>
        <w:p w:rsidR="00791C08" w:rsidRDefault="008A4488">
          <w:pPr>
            <w:pStyle w:val="22C537236474490AB8655569A47AAF24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88"/>
    <w:rsid w:val="00744D8E"/>
    <w:rsid w:val="00791C08"/>
    <w:rsid w:val="008A4488"/>
    <w:rsid w:val="00DD55DD"/>
    <w:rsid w:val="00FA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2C537236474490AB8655569A47AAF24">
    <w:name w:val="22C537236474490AB8655569A47AAF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Class Exercise: Functions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APA-Format</Template>
  <TotalTime>2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Zulkifli Salami</cp:lastModifiedBy>
  <cp:revision>4</cp:revision>
  <dcterms:created xsi:type="dcterms:W3CDTF">2023-03-12T19:30:00Z</dcterms:created>
  <dcterms:modified xsi:type="dcterms:W3CDTF">2023-03-13T03:34:00Z</dcterms:modified>
</cp:coreProperties>
</file>